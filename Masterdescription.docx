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48D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NTNU</w:t>
      </w:r>
      <w:r w:rsidRPr="003E7CEA">
        <w:rPr>
          <w:b/>
          <w:sz w:val="24"/>
        </w:rPr>
        <w:tab/>
        <w:t>Faculty of Information Technology,</w:t>
      </w:r>
    </w:p>
    <w:p w14:paraId="5A248E63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Norwegian University of</w:t>
      </w:r>
      <w:r w:rsidRPr="003E7CEA">
        <w:rPr>
          <w:b/>
          <w:sz w:val="24"/>
        </w:rPr>
        <w:tab/>
        <w:t>Mathematics and Electrical Engineering</w:t>
      </w:r>
    </w:p>
    <w:p w14:paraId="477758D6" w14:textId="4BAECD65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>Science and Technology</w:t>
      </w:r>
      <w:r w:rsidRPr="003E7CEA">
        <w:rPr>
          <w:b/>
          <w:sz w:val="24"/>
        </w:rPr>
        <w:tab/>
        <w:t xml:space="preserve">Department of </w:t>
      </w:r>
      <w:r w:rsidR="001B73A6" w:rsidRPr="003E7CEA">
        <w:rPr>
          <w:b/>
          <w:sz w:val="24"/>
        </w:rPr>
        <w:t>Engineering Cybernetics</w:t>
      </w:r>
    </w:p>
    <w:p w14:paraId="4897E0A9" w14:textId="77777777" w:rsidR="00F177DC" w:rsidRPr="003E7CEA" w:rsidRDefault="00F177DC">
      <w:pPr>
        <w:pStyle w:val="Hode"/>
        <w:tabs>
          <w:tab w:val="right" w:pos="9809"/>
        </w:tabs>
        <w:spacing w:line="240" w:lineRule="exact"/>
        <w:rPr>
          <w:b/>
          <w:sz w:val="24"/>
        </w:rPr>
      </w:pPr>
      <w:r w:rsidRPr="003E7CEA">
        <w:rPr>
          <w:b/>
          <w:sz w:val="24"/>
        </w:rPr>
        <w:tab/>
      </w:r>
    </w:p>
    <w:p w14:paraId="059281D9" w14:textId="77777777" w:rsidR="00F177DC" w:rsidRPr="003E7CEA" w:rsidRDefault="00F177DC">
      <w:pPr>
        <w:pStyle w:val="Hode"/>
        <w:tabs>
          <w:tab w:val="right" w:pos="9809"/>
        </w:tabs>
        <w:rPr>
          <w:b/>
          <w:sz w:val="16"/>
        </w:rPr>
      </w:pPr>
    </w:p>
    <w:p w14:paraId="608C1C20" w14:textId="77777777" w:rsidR="00F177DC" w:rsidRPr="003E7CEA" w:rsidRDefault="00F177DC">
      <w:pPr>
        <w:pStyle w:val="Hode"/>
        <w:tabs>
          <w:tab w:val="right" w:pos="9809"/>
        </w:tabs>
      </w:pPr>
      <w:bookmarkStart w:id="0" w:name="Til"/>
      <w:bookmarkEnd w:id="0"/>
      <w:r w:rsidRPr="003E7CEA">
        <w:tab/>
      </w:r>
      <w:r w:rsidR="004F097D" w:rsidRPr="003E7CEA">
        <w:rPr>
          <w:lang w:eastAsia="en-US"/>
        </w:rPr>
        <w:drawing>
          <wp:inline distT="0" distB="0" distL="0" distR="0" wp14:anchorId="201BD2D1" wp14:editId="667362A8">
            <wp:extent cx="5715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Logo"/>
      <w:bookmarkEnd w:id="1"/>
    </w:p>
    <w:p w14:paraId="7A1FDD99" w14:textId="77777777" w:rsidR="008B6574" w:rsidRPr="003E7CEA" w:rsidRDefault="008B6574">
      <w:pPr>
        <w:rPr>
          <w:sz w:val="20"/>
        </w:rPr>
      </w:pPr>
      <w:bookmarkStart w:id="2" w:name="Adresse"/>
      <w:bookmarkEnd w:id="2"/>
    </w:p>
    <w:p w14:paraId="33853EF4" w14:textId="77777777" w:rsidR="002F53A3" w:rsidRPr="003E7CEA" w:rsidRDefault="002F53A3" w:rsidP="0038085C">
      <w:pPr>
        <w:jc w:val="center"/>
        <w:rPr>
          <w:b/>
          <w:sz w:val="28"/>
          <w:szCs w:val="28"/>
          <w:lang w:val="en-US"/>
        </w:rPr>
      </w:pPr>
      <w:bookmarkStart w:id="3" w:name="overskrift"/>
      <w:bookmarkEnd w:id="3"/>
    </w:p>
    <w:p w14:paraId="2A3AB854" w14:textId="77777777" w:rsidR="004E5120" w:rsidRPr="003E7CEA" w:rsidRDefault="004E5120" w:rsidP="004E5120">
      <w:pPr>
        <w:jc w:val="center"/>
        <w:outlineLvl w:val="0"/>
        <w:rPr>
          <w:b/>
          <w:sz w:val="28"/>
          <w:szCs w:val="28"/>
          <w:lang w:val="en-US"/>
        </w:rPr>
      </w:pPr>
      <w:r w:rsidRPr="003E7CEA">
        <w:rPr>
          <w:b/>
          <w:sz w:val="28"/>
          <w:szCs w:val="28"/>
          <w:lang w:val="en-US"/>
        </w:rPr>
        <w:t>MSC THESIS DESCRIPTION SHEET</w:t>
      </w:r>
    </w:p>
    <w:p w14:paraId="63D10BC5" w14:textId="77777777" w:rsidR="00F62E46" w:rsidRPr="003E7CEA" w:rsidRDefault="00F62E46">
      <w:pPr>
        <w:rPr>
          <w:sz w:val="20"/>
          <w:lang w:val="en-US"/>
        </w:rPr>
      </w:pPr>
    </w:p>
    <w:p w14:paraId="65BD7BA0" w14:textId="77777777" w:rsidR="002F53A3" w:rsidRPr="003E7CEA" w:rsidRDefault="002F53A3">
      <w:pPr>
        <w:rPr>
          <w:sz w:val="20"/>
          <w:lang w:val="en-US"/>
        </w:rPr>
      </w:pPr>
    </w:p>
    <w:p w14:paraId="313C9B04" w14:textId="77777777" w:rsidR="002F53A3" w:rsidRPr="003E7CEA" w:rsidRDefault="002F53A3">
      <w:pPr>
        <w:rPr>
          <w:sz w:val="20"/>
          <w:lang w:val="en-US"/>
        </w:rPr>
      </w:pPr>
    </w:p>
    <w:p w14:paraId="7D13C5E3" w14:textId="186522E7" w:rsidR="00B203E2" w:rsidRPr="00F36DD7" w:rsidRDefault="00DB1848" w:rsidP="004F097D">
      <w:pPr>
        <w:pStyle w:val="PlainText"/>
        <w:outlineLvl w:val="0"/>
        <w:rPr>
          <w:rFonts w:ascii="Times New Roman" w:hAnsi="Times New Roman"/>
        </w:rPr>
      </w:pPr>
      <w:r w:rsidRPr="003E7CEA">
        <w:rPr>
          <w:rFonts w:ascii="Times New Roman" w:hAnsi="Times New Roman"/>
          <w:b/>
          <w:sz w:val="22"/>
          <w:szCs w:val="22"/>
        </w:rPr>
        <w:t>N</w:t>
      </w:r>
      <w:r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ame</w:t>
      </w:r>
      <w:r w:rsidR="00B203E2" w:rsidRPr="003E7CEA">
        <w:rPr>
          <w:rFonts w:ascii="Times New Roman" w:eastAsia="Times New Roman" w:hAnsi="Times New Roman"/>
          <w:b/>
          <w:sz w:val="22"/>
          <w:szCs w:val="22"/>
          <w:lang w:eastAsia="zh-CN"/>
        </w:rPr>
        <w:t>:</w:t>
      </w:r>
      <w:r w:rsidR="000C5C57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2F53A3" w:rsidRPr="003E7CEA">
        <w:rPr>
          <w:rFonts w:ascii="Times New Roman" w:hAnsi="Times New Roman"/>
          <w:b/>
          <w:sz w:val="22"/>
          <w:szCs w:val="22"/>
        </w:rPr>
        <w:tab/>
      </w:r>
      <w:r w:rsidR="001B73A6" w:rsidRPr="003E7CEA">
        <w:rPr>
          <w:rFonts w:ascii="Times New Roman" w:hAnsi="Times New Roman"/>
          <w:b/>
          <w:sz w:val="22"/>
          <w:szCs w:val="22"/>
        </w:rPr>
        <w:tab/>
      </w:r>
      <w:r w:rsidR="00F36DD7">
        <w:rPr>
          <w:rFonts w:ascii="Times New Roman" w:hAnsi="Times New Roman"/>
        </w:rPr>
        <w:t>Kjetil Hope Sørbø</w:t>
      </w:r>
    </w:p>
    <w:p w14:paraId="19678023" w14:textId="79A40CCD" w:rsidR="001B73A6" w:rsidRPr="003E7CEA" w:rsidRDefault="002F53A3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Department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1B73A6" w:rsidRPr="003E7CEA">
        <w:rPr>
          <w:rFonts w:eastAsia="Calibri"/>
          <w:sz w:val="21"/>
          <w:szCs w:val="21"/>
          <w:lang w:val="en-US" w:eastAsia="en-US"/>
        </w:rPr>
        <w:t>Engineering Cybernetics</w:t>
      </w:r>
    </w:p>
    <w:p w14:paraId="3AF253AA" w14:textId="7FE51F32" w:rsidR="00B203E2" w:rsidRPr="00735C58" w:rsidRDefault="00DB1848" w:rsidP="00125D38">
      <w:pPr>
        <w:ind w:left="2836" w:right="-114" w:hanging="2836"/>
        <w:rPr>
          <w:color w:val="2C2D30"/>
          <w:sz w:val="21"/>
          <w:szCs w:val="21"/>
          <w:lang w:val="en-US"/>
        </w:rPr>
      </w:pPr>
      <w:r w:rsidRPr="003E7CEA">
        <w:rPr>
          <w:b/>
          <w:sz w:val="22"/>
          <w:szCs w:val="22"/>
          <w:lang w:val="en-US"/>
        </w:rPr>
        <w:t>Thesis</w:t>
      </w:r>
      <w:r w:rsidR="005D1AA3" w:rsidRPr="003E7CEA">
        <w:rPr>
          <w:b/>
          <w:sz w:val="22"/>
          <w:szCs w:val="22"/>
          <w:lang w:val="en-US"/>
        </w:rPr>
        <w:t xml:space="preserve"> t</w:t>
      </w:r>
      <w:r w:rsidR="007A55A9" w:rsidRPr="003E7CEA">
        <w:rPr>
          <w:b/>
          <w:sz w:val="22"/>
          <w:szCs w:val="22"/>
          <w:lang w:val="en-US"/>
        </w:rPr>
        <w:t>itle</w:t>
      </w:r>
      <w:r w:rsidR="00B203E2" w:rsidRPr="003E7CEA">
        <w:rPr>
          <w:b/>
          <w:sz w:val="22"/>
          <w:szCs w:val="22"/>
          <w:lang w:val="en-US"/>
        </w:rPr>
        <w:t>:</w:t>
      </w:r>
      <w:r w:rsidR="000C5C57" w:rsidRPr="003E7CEA">
        <w:rPr>
          <w:b/>
          <w:sz w:val="22"/>
          <w:szCs w:val="22"/>
          <w:lang w:val="en-US"/>
        </w:rPr>
        <w:tab/>
      </w:r>
      <w:r w:rsidR="003E7CEA" w:rsidRPr="00735C58">
        <w:rPr>
          <w:color w:val="2C2D30"/>
          <w:sz w:val="21"/>
          <w:szCs w:val="21"/>
          <w:lang w:val="en-US"/>
        </w:rPr>
        <w:t xml:space="preserve">Autonomous landing of Fixed-Wing UAV in </w:t>
      </w:r>
      <w:r w:rsidR="006467FE">
        <w:rPr>
          <w:color w:val="2C2D30"/>
          <w:sz w:val="21"/>
          <w:szCs w:val="21"/>
          <w:lang w:val="en-US"/>
        </w:rPr>
        <w:t>a stationary net</w:t>
      </w:r>
      <w:r w:rsidR="003E7CEA" w:rsidRPr="00735C58">
        <w:rPr>
          <w:color w:val="2C2D30"/>
          <w:sz w:val="21"/>
          <w:szCs w:val="21"/>
          <w:lang w:val="en-US"/>
        </w:rPr>
        <w:br/>
        <w:t xml:space="preserve">- </w:t>
      </w:r>
      <w:r w:rsidR="006467FE">
        <w:rPr>
          <w:color w:val="000000"/>
          <w:sz w:val="21"/>
          <w:szCs w:val="21"/>
          <w:shd w:val="clear" w:color="auto" w:fill="FFFFFF"/>
          <w:lang w:val="en-US"/>
        </w:rPr>
        <w:t>Path and Navigation</w:t>
      </w:r>
      <w:r w:rsidR="00321354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E7CEA" w:rsidRPr="00735C58">
        <w:rPr>
          <w:color w:val="000000"/>
          <w:sz w:val="21"/>
          <w:szCs w:val="21"/>
          <w:shd w:val="clear" w:color="auto" w:fill="FFFFFF"/>
          <w:lang w:val="en-US"/>
        </w:rPr>
        <w:t>system</w:t>
      </w:r>
    </w:p>
    <w:p w14:paraId="604E4FC5" w14:textId="77777777" w:rsidR="003E7CEA" w:rsidRPr="00735C58" w:rsidRDefault="003E7CEA" w:rsidP="00125D38">
      <w:pPr>
        <w:ind w:left="2836" w:right="-114" w:hanging="2836"/>
        <w:rPr>
          <w:i/>
          <w:sz w:val="21"/>
          <w:szCs w:val="21"/>
          <w:lang w:val="en-US"/>
        </w:rPr>
      </w:pPr>
    </w:p>
    <w:p w14:paraId="423A304B" w14:textId="77777777" w:rsidR="00B203E2" w:rsidRPr="003E7CEA" w:rsidRDefault="00B203E2">
      <w:pPr>
        <w:rPr>
          <w:szCs w:val="24"/>
          <w:lang w:val="en-US"/>
        </w:rPr>
      </w:pPr>
    </w:p>
    <w:p w14:paraId="64EEDFD4" w14:textId="1FF980ED" w:rsidR="00B203E2" w:rsidRDefault="00401605" w:rsidP="001B73A6">
      <w:pPr>
        <w:jc w:val="both"/>
        <w:rPr>
          <w:sz w:val="21"/>
          <w:szCs w:val="21"/>
          <w:lang w:val="en-US"/>
        </w:rPr>
      </w:pPr>
      <w:r w:rsidRPr="003E7CEA">
        <w:rPr>
          <w:b/>
          <w:szCs w:val="24"/>
          <w:lang w:val="en-US"/>
        </w:rPr>
        <w:t xml:space="preserve">Thesis </w:t>
      </w:r>
      <w:r w:rsidR="00B203E2" w:rsidRPr="003E7CEA">
        <w:rPr>
          <w:b/>
          <w:szCs w:val="24"/>
          <w:lang w:val="en-US"/>
        </w:rPr>
        <w:t>Description:</w:t>
      </w:r>
      <w:r w:rsidR="00ED40B4" w:rsidRPr="003E7CEA">
        <w:rPr>
          <w:b/>
          <w:szCs w:val="24"/>
          <w:lang w:val="en-US"/>
        </w:rPr>
        <w:t xml:space="preserve"> </w:t>
      </w:r>
      <w:r w:rsidR="00F36DD7">
        <w:rPr>
          <w:sz w:val="21"/>
          <w:szCs w:val="21"/>
          <w:lang w:val="en-US"/>
        </w:rPr>
        <w:t>The purpose of this thesis is t</w:t>
      </w:r>
      <w:r w:rsidR="00EB6A2D">
        <w:rPr>
          <w:sz w:val="21"/>
          <w:szCs w:val="21"/>
          <w:lang w:val="en-US"/>
        </w:rPr>
        <w:t>o implement and test a path and navigation system for an autonomous landing</w:t>
      </w:r>
      <w:r w:rsidR="00F36DD7">
        <w:rPr>
          <w:sz w:val="21"/>
          <w:szCs w:val="21"/>
          <w:lang w:val="en-US"/>
        </w:rPr>
        <w:t xml:space="preserve"> system for</w:t>
      </w:r>
      <w:r w:rsidR="00EB6A2D">
        <w:rPr>
          <w:sz w:val="21"/>
          <w:szCs w:val="21"/>
          <w:lang w:val="en-US"/>
        </w:rPr>
        <w:t xml:space="preserve"> landing in a stationary net with a</w:t>
      </w:r>
      <w:r w:rsidR="00F36DD7">
        <w:rPr>
          <w:sz w:val="21"/>
          <w:szCs w:val="21"/>
          <w:lang w:val="en-US"/>
        </w:rPr>
        <w:t xml:space="preserve"> fixed-wing UAV. This involves design and implementation of a landing plan generator, implementation of a high accurate navigation system</w:t>
      </w:r>
      <w:r w:rsidR="00EB6A2D">
        <w:rPr>
          <w:sz w:val="21"/>
          <w:szCs w:val="21"/>
          <w:lang w:val="en-US"/>
        </w:rPr>
        <w:t>, assign and test controllers for the autonomous landing system</w:t>
      </w:r>
      <w:r w:rsidR="00F36DD7">
        <w:rPr>
          <w:sz w:val="21"/>
          <w:szCs w:val="21"/>
          <w:lang w:val="en-US"/>
        </w:rPr>
        <w:t xml:space="preserve"> and field test of the autonomous landing system</w:t>
      </w:r>
      <w:r w:rsidR="00EB6A2D">
        <w:rPr>
          <w:sz w:val="21"/>
          <w:szCs w:val="21"/>
          <w:lang w:val="en-US"/>
        </w:rPr>
        <w:t>.</w:t>
      </w:r>
    </w:p>
    <w:p w14:paraId="44FF3E6E" w14:textId="77777777" w:rsidR="008E03FA" w:rsidRDefault="008E03FA" w:rsidP="001B73A6">
      <w:pPr>
        <w:jc w:val="both"/>
        <w:rPr>
          <w:sz w:val="21"/>
          <w:szCs w:val="21"/>
          <w:lang w:val="en-US"/>
        </w:rPr>
      </w:pPr>
    </w:p>
    <w:p w14:paraId="303D0686" w14:textId="3DFFCBCE" w:rsidR="008E03FA" w:rsidRDefault="008E03FA" w:rsidP="001B73A6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following items should be considered:</w:t>
      </w:r>
    </w:p>
    <w:p w14:paraId="30300A16" w14:textId="77777777" w:rsidR="008E03FA" w:rsidRDefault="008E03FA" w:rsidP="008E03FA">
      <w:pPr>
        <w:jc w:val="both"/>
        <w:rPr>
          <w:sz w:val="21"/>
          <w:szCs w:val="21"/>
          <w:lang w:val="en-US"/>
        </w:rPr>
      </w:pPr>
    </w:p>
    <w:p w14:paraId="1E1E117B" w14:textId="012F7D82" w:rsidR="008E03FA" w:rsidRDefault="008E03FA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Define the scope of the thesis and clarify what your contributions are.</w:t>
      </w:r>
    </w:p>
    <w:p w14:paraId="130F247E" w14:textId="1F79F785" w:rsidR="00E7170B" w:rsidRDefault="00EB6A2D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Testing of control system</w:t>
      </w:r>
      <w:r w:rsidR="00CE2DB7">
        <w:rPr>
          <w:sz w:val="21"/>
          <w:szCs w:val="21"/>
          <w:lang w:val="en-US"/>
        </w:rPr>
        <w:t xml:space="preserve"> performance</w:t>
      </w:r>
      <w:r w:rsidR="00E7170B">
        <w:rPr>
          <w:sz w:val="21"/>
          <w:szCs w:val="21"/>
          <w:lang w:val="en-US"/>
        </w:rPr>
        <w:t xml:space="preserve"> for X8-landing</w:t>
      </w:r>
      <w:r>
        <w:rPr>
          <w:sz w:val="21"/>
          <w:szCs w:val="21"/>
          <w:lang w:val="en-US"/>
        </w:rPr>
        <w:t xml:space="preserve"> in a stationary net</w:t>
      </w:r>
    </w:p>
    <w:p w14:paraId="3B28F6D5" w14:textId="3DA8C3CA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Functionality for planning of landing waypoints, which allow the landing target to have an arbitrary position and direction.</w:t>
      </w:r>
    </w:p>
    <w:p w14:paraId="504D3ED4" w14:textId="1881A862" w:rsidR="005F7B98" w:rsidRPr="005F7B98" w:rsidRDefault="005F7B98" w:rsidP="005F7B98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 a landing plan generator.</w:t>
      </w:r>
    </w:p>
    <w:p w14:paraId="7AF5AADC" w14:textId="671892F9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Implementation and testing of</w:t>
      </w:r>
      <w:r w:rsidR="00EB6A2D">
        <w:rPr>
          <w:sz w:val="21"/>
          <w:szCs w:val="21"/>
          <w:lang w:val="en-US"/>
        </w:rPr>
        <w:t xml:space="preserve"> a</w:t>
      </w:r>
      <w:r>
        <w:rPr>
          <w:sz w:val="21"/>
          <w:szCs w:val="21"/>
          <w:lang w:val="en-US"/>
        </w:rPr>
        <w:t xml:space="preserve"> navigation system with RTK-GNSS</w:t>
      </w:r>
    </w:p>
    <w:p w14:paraId="2874F348" w14:textId="44AC4D1F" w:rsidR="00E7170B" w:rsidRDefault="00E7170B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Robust RTK-GNSS navigation by fusing data from secondary GNSS system in case of loss of RTK</w:t>
      </w:r>
      <w:r w:rsidR="005F7B98">
        <w:rPr>
          <w:sz w:val="21"/>
          <w:szCs w:val="21"/>
          <w:lang w:val="en-US"/>
        </w:rPr>
        <w:t>-GNSS</w:t>
      </w:r>
      <w:bookmarkStart w:id="4" w:name="_GoBack"/>
      <w:bookmarkEnd w:id="4"/>
      <w:r>
        <w:rPr>
          <w:sz w:val="21"/>
          <w:szCs w:val="21"/>
          <w:lang w:val="en-US"/>
        </w:rPr>
        <w:t xml:space="preserve"> lock</w:t>
      </w:r>
    </w:p>
    <w:p w14:paraId="56403D06" w14:textId="4E549FDB" w:rsidR="00DD6F76" w:rsidRDefault="00CE2DB7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Field experiment of the autonomous landing system with a virtual net</w:t>
      </w:r>
      <w:r w:rsidR="00C04633">
        <w:rPr>
          <w:sz w:val="21"/>
          <w:szCs w:val="21"/>
          <w:lang w:val="en-US"/>
        </w:rPr>
        <w:t xml:space="preserve"> placed at a safe distance above the runway</w:t>
      </w:r>
      <w:r>
        <w:rPr>
          <w:sz w:val="21"/>
          <w:szCs w:val="21"/>
          <w:lang w:val="en-US"/>
        </w:rPr>
        <w:t>.</w:t>
      </w:r>
    </w:p>
    <w:p w14:paraId="5804D002" w14:textId="4BACC926" w:rsidR="00DD6F76" w:rsidRPr="008E03FA" w:rsidRDefault="00DD6F76" w:rsidP="008E03FA">
      <w:pPr>
        <w:pStyle w:val="ListParagraph"/>
        <w:numPr>
          <w:ilvl w:val="0"/>
          <w:numId w:val="9"/>
        </w:num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Conclude your results</w:t>
      </w:r>
    </w:p>
    <w:p w14:paraId="3B0DB782" w14:textId="77777777" w:rsidR="00401605" w:rsidRPr="003E7CEA" w:rsidRDefault="00401605" w:rsidP="00401605">
      <w:pPr>
        <w:rPr>
          <w:szCs w:val="24"/>
          <w:lang w:val="en-US"/>
        </w:rPr>
      </w:pPr>
    </w:p>
    <w:p w14:paraId="7F197435" w14:textId="77777777" w:rsidR="004E5120" w:rsidRPr="003E7CEA" w:rsidRDefault="004E5120" w:rsidP="00D504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72C9E" w14:textId="77777777" w:rsidR="00DF7AF5" w:rsidRPr="003E7CEA" w:rsidRDefault="00DF7AF5">
      <w:pPr>
        <w:rPr>
          <w:sz w:val="22"/>
          <w:szCs w:val="22"/>
          <w:lang w:val="en-US"/>
        </w:rPr>
      </w:pPr>
    </w:p>
    <w:p w14:paraId="35F78A35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47DE0CD" w14:textId="63B0FFAD" w:rsidR="00B203E2" w:rsidRPr="003E7CEA" w:rsidRDefault="00B203E2" w:rsidP="004F097D">
      <w:pPr>
        <w:outlineLvl w:val="0"/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Start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rFonts w:eastAsia="Calibri"/>
          <w:sz w:val="21"/>
          <w:szCs w:val="21"/>
          <w:lang w:val="en-US" w:eastAsia="en-US"/>
        </w:rPr>
        <w:t>20</w:t>
      </w:r>
      <w:r w:rsidR="004E5120" w:rsidRPr="003E7CEA">
        <w:rPr>
          <w:rFonts w:eastAsia="Calibri"/>
          <w:sz w:val="21"/>
          <w:szCs w:val="21"/>
          <w:lang w:val="en-US" w:eastAsia="en-US"/>
        </w:rPr>
        <w:t>16-01-</w:t>
      </w:r>
      <w:r w:rsidR="00D504A2" w:rsidRPr="003E7CEA">
        <w:rPr>
          <w:rFonts w:eastAsia="Calibri"/>
          <w:sz w:val="21"/>
          <w:szCs w:val="21"/>
          <w:lang w:val="en-US" w:eastAsia="en-US"/>
        </w:rPr>
        <w:t>11</w:t>
      </w:r>
    </w:p>
    <w:p w14:paraId="1C26189A" w14:textId="41E0250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Due date:</w:t>
      </w:r>
      <w:r w:rsidR="000C5C57" w:rsidRPr="003E7CEA">
        <w:rPr>
          <w:b/>
          <w:sz w:val="22"/>
          <w:szCs w:val="22"/>
          <w:lang w:val="en-US"/>
        </w:rPr>
        <w:tab/>
      </w:r>
      <w:r w:rsidR="000C5C57" w:rsidRPr="003E7CEA">
        <w:rPr>
          <w:b/>
          <w:sz w:val="22"/>
          <w:szCs w:val="22"/>
          <w:lang w:val="en-US"/>
        </w:rPr>
        <w:tab/>
      </w:r>
      <w:r w:rsidR="003E2EA7" w:rsidRPr="003E7CEA">
        <w:rPr>
          <w:b/>
          <w:sz w:val="22"/>
          <w:szCs w:val="22"/>
          <w:lang w:val="en-US"/>
        </w:rPr>
        <w:tab/>
      </w:r>
      <w:r w:rsidR="00D504A2" w:rsidRPr="003E7CEA">
        <w:rPr>
          <w:rFonts w:eastAsia="Calibri"/>
          <w:sz w:val="21"/>
          <w:szCs w:val="21"/>
          <w:lang w:val="en-US" w:eastAsia="en-US"/>
        </w:rPr>
        <w:t>2016-06</w:t>
      </w:r>
      <w:r w:rsidR="003736EC" w:rsidRPr="003E7CEA">
        <w:rPr>
          <w:rFonts w:eastAsia="Calibri"/>
          <w:sz w:val="21"/>
          <w:szCs w:val="21"/>
          <w:lang w:val="en-US" w:eastAsia="en-US"/>
        </w:rPr>
        <w:t>-</w:t>
      </w:r>
      <w:r w:rsidR="007A3303">
        <w:rPr>
          <w:rFonts w:eastAsia="Calibri"/>
          <w:sz w:val="21"/>
          <w:szCs w:val="21"/>
          <w:lang w:val="en-US" w:eastAsia="en-US"/>
        </w:rPr>
        <w:t>20</w:t>
      </w:r>
    </w:p>
    <w:p w14:paraId="6BC7FB8E" w14:textId="77777777" w:rsidR="002F53A3" w:rsidRPr="003E7CEA" w:rsidRDefault="002F53A3">
      <w:pPr>
        <w:rPr>
          <w:sz w:val="22"/>
          <w:szCs w:val="22"/>
          <w:lang w:val="en-US"/>
        </w:rPr>
      </w:pPr>
    </w:p>
    <w:p w14:paraId="720A62B4" w14:textId="77777777" w:rsidR="002F53A3" w:rsidRPr="003E7CEA" w:rsidRDefault="002F53A3">
      <w:pPr>
        <w:rPr>
          <w:sz w:val="22"/>
          <w:szCs w:val="22"/>
          <w:lang w:val="en-US"/>
        </w:rPr>
      </w:pPr>
    </w:p>
    <w:p w14:paraId="137997CB" w14:textId="04136C6E" w:rsidR="00396004" w:rsidRPr="003E7CEA" w:rsidRDefault="00396004">
      <w:pPr>
        <w:rPr>
          <w:i/>
          <w:sz w:val="22"/>
          <w:szCs w:val="22"/>
          <w:lang w:val="en-US"/>
        </w:rPr>
      </w:pPr>
      <w:r w:rsidRPr="003E7CEA">
        <w:rPr>
          <w:b/>
          <w:sz w:val="22"/>
          <w:szCs w:val="22"/>
          <w:lang w:val="en-US"/>
        </w:rPr>
        <w:t>Thesis performed at:</w:t>
      </w:r>
      <w:r w:rsidR="000C5C57" w:rsidRPr="003E7CEA">
        <w:rPr>
          <w:sz w:val="22"/>
          <w:szCs w:val="22"/>
          <w:lang w:val="en-US"/>
        </w:rPr>
        <w:tab/>
      </w:r>
      <w:r w:rsidR="003E2EA7" w:rsidRPr="003E7CEA">
        <w:rPr>
          <w:sz w:val="22"/>
          <w:szCs w:val="22"/>
          <w:lang w:val="en-US"/>
        </w:rPr>
        <w:tab/>
      </w:r>
      <w:r w:rsidRPr="003E7CEA">
        <w:rPr>
          <w:rFonts w:eastAsia="Calibri"/>
          <w:sz w:val="21"/>
          <w:szCs w:val="21"/>
          <w:lang w:val="en-US" w:eastAsia="en-US"/>
        </w:rPr>
        <w:t xml:space="preserve">Department of </w:t>
      </w:r>
      <w:r w:rsidR="00C00F34" w:rsidRPr="003E7CEA">
        <w:rPr>
          <w:rFonts w:eastAsia="Calibri"/>
          <w:sz w:val="21"/>
          <w:szCs w:val="21"/>
          <w:lang w:val="en-US" w:eastAsia="en-US"/>
        </w:rPr>
        <w:t>Engineering Cybernetics</w:t>
      </w:r>
      <w:r w:rsidR="00401605" w:rsidRPr="003E7CEA">
        <w:rPr>
          <w:rFonts w:eastAsia="Calibri"/>
          <w:sz w:val="21"/>
          <w:szCs w:val="21"/>
          <w:lang w:val="en-US" w:eastAsia="en-US"/>
        </w:rPr>
        <w:t>, NTNU</w:t>
      </w:r>
    </w:p>
    <w:p w14:paraId="3AC0F8B9" w14:textId="09DF70B7" w:rsidR="003E73F0" w:rsidRPr="003E7CEA" w:rsidRDefault="003736EC">
      <w:pPr>
        <w:rPr>
          <w:rFonts w:eastAsia="Calibri"/>
          <w:sz w:val="21"/>
          <w:szCs w:val="21"/>
          <w:lang w:val="en-US" w:eastAsia="en-US"/>
        </w:rPr>
      </w:pPr>
      <w:r w:rsidRPr="003E7CEA">
        <w:rPr>
          <w:b/>
          <w:sz w:val="22"/>
          <w:szCs w:val="22"/>
          <w:lang w:val="en-US"/>
        </w:rPr>
        <w:t>Supervisor</w:t>
      </w:r>
      <w:r w:rsidR="003E73F0" w:rsidRPr="003E7CEA">
        <w:rPr>
          <w:b/>
          <w:sz w:val="22"/>
          <w:szCs w:val="22"/>
          <w:lang w:val="en-US"/>
        </w:rPr>
        <w:t xml:space="preserve">: </w:t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b/>
          <w:sz w:val="22"/>
          <w:szCs w:val="22"/>
          <w:lang w:val="en-US"/>
        </w:rPr>
        <w:tab/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Professor </w:t>
      </w:r>
      <w:r w:rsidR="00D504A2" w:rsidRPr="003E7CEA">
        <w:rPr>
          <w:rFonts w:eastAsia="Calibri"/>
          <w:sz w:val="21"/>
          <w:szCs w:val="21"/>
          <w:lang w:val="en-US" w:eastAsia="en-US"/>
        </w:rPr>
        <w:t>Tor Arne Johansen</w:t>
      </w:r>
      <w:r w:rsidR="00EC6AE0" w:rsidRPr="003E7CEA">
        <w:rPr>
          <w:rFonts w:eastAsia="Calibri"/>
          <w:sz w:val="21"/>
          <w:szCs w:val="21"/>
          <w:lang w:val="en-US" w:eastAsia="en-US"/>
        </w:rPr>
        <w:t>, Dept. of Eng. Cybernetics, NTNU</w:t>
      </w:r>
      <w:r w:rsidR="003E73F0" w:rsidRPr="003E7CEA">
        <w:rPr>
          <w:rFonts w:eastAsia="Calibri"/>
          <w:sz w:val="21"/>
          <w:szCs w:val="21"/>
          <w:lang w:val="en-US" w:eastAsia="en-US"/>
        </w:rPr>
        <w:t xml:space="preserve"> </w:t>
      </w:r>
    </w:p>
    <w:p w14:paraId="2C0611AA" w14:textId="60E3EEF7" w:rsidR="007A55A9" w:rsidRPr="003E7CEA" w:rsidRDefault="00EB6A2D" w:rsidP="00EB6A2D">
      <w:pPr>
        <w:rPr>
          <w:rFonts w:eastAsia="Calibri"/>
          <w:sz w:val="21"/>
          <w:szCs w:val="21"/>
          <w:lang w:val="en-US" w:eastAsia="en-US"/>
        </w:rPr>
      </w:pPr>
      <w:r>
        <w:rPr>
          <w:b/>
          <w:sz w:val="22"/>
          <w:szCs w:val="22"/>
          <w:lang w:val="en-US"/>
        </w:rPr>
        <w:t xml:space="preserve">Co-Supervisor: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6467FE">
        <w:rPr>
          <w:rFonts w:eastAsia="Calibri"/>
          <w:sz w:val="21"/>
          <w:szCs w:val="21"/>
          <w:lang w:val="en-US" w:eastAsia="en-US"/>
        </w:rPr>
        <w:t>Professor Thor Inge Fossen</w:t>
      </w:r>
      <w:r w:rsidR="007A55A9" w:rsidRPr="003E7CEA">
        <w:rPr>
          <w:rFonts w:eastAsia="Calibri"/>
          <w:sz w:val="21"/>
          <w:szCs w:val="21"/>
          <w:lang w:val="en-US" w:eastAsia="en-US"/>
        </w:rPr>
        <w:t xml:space="preserve">, Dept. of Eng. Cybernetics, NTNU </w:t>
      </w:r>
    </w:p>
    <w:sectPr w:rsidR="007A55A9" w:rsidRPr="003E7CEA">
      <w:headerReference w:type="default" r:id="rId8"/>
      <w:footerReference w:type="default" r:id="rId9"/>
      <w:footerReference w:type="first" r:id="rId10"/>
      <w:pgSz w:w="11907" w:h="16840" w:code="9"/>
      <w:pgMar w:top="624" w:right="851" w:bottom="1474" w:left="1247" w:header="624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8847B" w14:textId="77777777" w:rsidR="00C305A5" w:rsidRDefault="00C305A5">
      <w:r>
        <w:separator/>
      </w:r>
    </w:p>
  </w:endnote>
  <w:endnote w:type="continuationSeparator" w:id="0">
    <w:p w14:paraId="4294C823" w14:textId="77777777" w:rsidR="00C305A5" w:rsidRDefault="00C3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1C0A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>
      <w:rPr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7A1FD9">
      <w:rPr>
        <w:rStyle w:val="PageNumber"/>
      </w:rPr>
      <w:t>1</w:t>
    </w:r>
    <w:r>
      <w:rPr>
        <w:rStyle w:val="PageNumber"/>
      </w:rPr>
      <w:fldChar w:fldCharType="end"/>
    </w:r>
  </w:p>
  <w:p w14:paraId="5BCFA158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  <w:r>
      <w:rPr>
        <w:rStyle w:val="PageNumber"/>
      </w:rPr>
      <w:fldChar w:fldCharType="begin"/>
    </w:r>
    <w:r w:rsidRPr="00F62E46">
      <w:rPr>
        <w:rStyle w:val="PageNumber"/>
        <w:lang w:val="en-US"/>
      </w:rPr>
      <w:instrText xml:space="preserve"> FILENAME \* LOWER </w:instrText>
    </w:r>
    <w:r>
      <w:rPr>
        <w:rStyle w:val="PageNumber"/>
      </w:rPr>
      <w:fldChar w:fldCharType="separate"/>
    </w:r>
    <w:r w:rsidR="007A1FD9">
      <w:rPr>
        <w:rStyle w:val="PageNumber"/>
        <w:lang w:val="en-US"/>
      </w:rPr>
      <w:t>masterdescription - revised</w:t>
    </w:r>
    <w:r>
      <w:rPr>
        <w:rStyle w:val="PageNumber"/>
      </w:rPr>
      <w:fldChar w:fldCharType="end"/>
    </w:r>
  </w:p>
  <w:p w14:paraId="476D9485" w14:textId="77777777" w:rsidR="00D504A2" w:rsidRPr="00F62E46" w:rsidRDefault="00D504A2">
    <w:pPr>
      <w:pStyle w:val="Footer"/>
      <w:tabs>
        <w:tab w:val="clear" w:pos="4536"/>
        <w:tab w:val="clear" w:pos="9072"/>
        <w:tab w:val="right" w:pos="9809"/>
      </w:tabs>
      <w:rPr>
        <w:rStyle w:val="PageNumber"/>
        <w:lang w:val="en-US"/>
      </w:rPr>
    </w:pPr>
    <w:r w:rsidRPr="00F62E46">
      <w:rPr>
        <w:rStyle w:val="PageNumber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EA65" w14:textId="77777777" w:rsidR="00D504A2" w:rsidRPr="0038085C" w:rsidRDefault="00D504A2" w:rsidP="00380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04925" w14:textId="77777777" w:rsidR="00C305A5" w:rsidRDefault="00C305A5">
      <w:r>
        <w:separator/>
      </w:r>
    </w:p>
  </w:footnote>
  <w:footnote w:type="continuationSeparator" w:id="0">
    <w:p w14:paraId="25F03A57" w14:textId="77777777" w:rsidR="00C305A5" w:rsidRDefault="00C30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36C7" w14:textId="77777777" w:rsidR="00D504A2" w:rsidRDefault="00D504A2">
    <w:pPr>
      <w:pStyle w:val="Header"/>
      <w:spacing w:line="240" w:lineRule="exact"/>
    </w:pPr>
    <w:r>
      <w:t xml:space="preserve"> </w:t>
    </w:r>
  </w:p>
  <w:p w14:paraId="00067BBD" w14:textId="77777777" w:rsidR="00D504A2" w:rsidRDefault="00D504A2">
    <w:pPr>
      <w:pStyle w:val="Header"/>
      <w:spacing w:line="240" w:lineRule="exact"/>
    </w:pPr>
    <w:r>
      <w:t xml:space="preserve"> </w:t>
    </w:r>
  </w:p>
  <w:p w14:paraId="13C5B67D" w14:textId="77777777" w:rsidR="00D504A2" w:rsidRDefault="00D504A2">
    <w:pPr>
      <w:pStyle w:val="Header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B48C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11BE9"/>
    <w:multiLevelType w:val="hybridMultilevel"/>
    <w:tmpl w:val="FC28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6FAE"/>
    <w:multiLevelType w:val="hybridMultilevel"/>
    <w:tmpl w:val="7F4A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6314"/>
    <w:multiLevelType w:val="hybridMultilevel"/>
    <w:tmpl w:val="6342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166F26"/>
    <w:multiLevelType w:val="hybridMultilevel"/>
    <w:tmpl w:val="C614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22460"/>
    <w:multiLevelType w:val="hybridMultilevel"/>
    <w:tmpl w:val="35242738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A7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6603119"/>
    <w:multiLevelType w:val="hybridMultilevel"/>
    <w:tmpl w:val="32D0DE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0E499B"/>
    <w:multiLevelType w:val="hybridMultilevel"/>
    <w:tmpl w:val="E66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0"/>
    <w:rsid w:val="00012FF0"/>
    <w:rsid w:val="00021247"/>
    <w:rsid w:val="0004354D"/>
    <w:rsid w:val="00044F68"/>
    <w:rsid w:val="000650F1"/>
    <w:rsid w:val="000772D2"/>
    <w:rsid w:val="00077C7F"/>
    <w:rsid w:val="00085508"/>
    <w:rsid w:val="00094856"/>
    <w:rsid w:val="000B2ECA"/>
    <w:rsid w:val="000B3C49"/>
    <w:rsid w:val="000C5C57"/>
    <w:rsid w:val="00125D38"/>
    <w:rsid w:val="00137BA0"/>
    <w:rsid w:val="001B73A6"/>
    <w:rsid w:val="001E30C9"/>
    <w:rsid w:val="00282142"/>
    <w:rsid w:val="002939EE"/>
    <w:rsid w:val="002B587F"/>
    <w:rsid w:val="002E7F58"/>
    <w:rsid w:val="002F53A3"/>
    <w:rsid w:val="00321354"/>
    <w:rsid w:val="00324075"/>
    <w:rsid w:val="00373272"/>
    <w:rsid w:val="003736EC"/>
    <w:rsid w:val="0038085C"/>
    <w:rsid w:val="00381285"/>
    <w:rsid w:val="00396004"/>
    <w:rsid w:val="003B696B"/>
    <w:rsid w:val="003E2EA7"/>
    <w:rsid w:val="003E73F0"/>
    <w:rsid w:val="003E7CEA"/>
    <w:rsid w:val="003F3BF3"/>
    <w:rsid w:val="00401605"/>
    <w:rsid w:val="00473D58"/>
    <w:rsid w:val="004E5120"/>
    <w:rsid w:val="004F097D"/>
    <w:rsid w:val="005026BE"/>
    <w:rsid w:val="005364BD"/>
    <w:rsid w:val="0058783B"/>
    <w:rsid w:val="00591175"/>
    <w:rsid w:val="005D1867"/>
    <w:rsid w:val="005D1AA3"/>
    <w:rsid w:val="005F7B98"/>
    <w:rsid w:val="00601FE2"/>
    <w:rsid w:val="006467FE"/>
    <w:rsid w:val="00650875"/>
    <w:rsid w:val="006645B2"/>
    <w:rsid w:val="006C2BFF"/>
    <w:rsid w:val="006D5B98"/>
    <w:rsid w:val="006D6E0A"/>
    <w:rsid w:val="00735C58"/>
    <w:rsid w:val="00736495"/>
    <w:rsid w:val="00746A90"/>
    <w:rsid w:val="0075260B"/>
    <w:rsid w:val="00790211"/>
    <w:rsid w:val="007A1FD9"/>
    <w:rsid w:val="007A3303"/>
    <w:rsid w:val="007A55A9"/>
    <w:rsid w:val="007E3AFC"/>
    <w:rsid w:val="007E5F7D"/>
    <w:rsid w:val="00800735"/>
    <w:rsid w:val="0082603A"/>
    <w:rsid w:val="00874E46"/>
    <w:rsid w:val="00890399"/>
    <w:rsid w:val="008B6574"/>
    <w:rsid w:val="008E03FA"/>
    <w:rsid w:val="00916644"/>
    <w:rsid w:val="00960CC5"/>
    <w:rsid w:val="00977B3B"/>
    <w:rsid w:val="00985E70"/>
    <w:rsid w:val="009B2975"/>
    <w:rsid w:val="00A209DE"/>
    <w:rsid w:val="00B203E2"/>
    <w:rsid w:val="00B32BA1"/>
    <w:rsid w:val="00B75905"/>
    <w:rsid w:val="00B95769"/>
    <w:rsid w:val="00BA7592"/>
    <w:rsid w:val="00BB0086"/>
    <w:rsid w:val="00BF5B00"/>
    <w:rsid w:val="00C00F34"/>
    <w:rsid w:val="00C04633"/>
    <w:rsid w:val="00C305A5"/>
    <w:rsid w:val="00C62DF0"/>
    <w:rsid w:val="00C63CF9"/>
    <w:rsid w:val="00C65CF8"/>
    <w:rsid w:val="00CD50E0"/>
    <w:rsid w:val="00CE2DB7"/>
    <w:rsid w:val="00D504A2"/>
    <w:rsid w:val="00D74A96"/>
    <w:rsid w:val="00D82673"/>
    <w:rsid w:val="00DB1848"/>
    <w:rsid w:val="00DD6F76"/>
    <w:rsid w:val="00DF7AF5"/>
    <w:rsid w:val="00E7170B"/>
    <w:rsid w:val="00E96439"/>
    <w:rsid w:val="00E96691"/>
    <w:rsid w:val="00EB6A2D"/>
    <w:rsid w:val="00EC6AE0"/>
    <w:rsid w:val="00ED40B4"/>
    <w:rsid w:val="00F10575"/>
    <w:rsid w:val="00F177DC"/>
    <w:rsid w:val="00F23555"/>
    <w:rsid w:val="00F36DD7"/>
    <w:rsid w:val="00F62E46"/>
    <w:rsid w:val="00F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37E78"/>
  <w14:defaultImageDpi w14:val="300"/>
  <w15:docId w15:val="{112CD7AB-43E3-4A17-9609-633B888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nb-NO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noProof/>
    </w:rPr>
  </w:style>
  <w:style w:type="character" w:styleId="PageNumber">
    <w:name w:val="page number"/>
    <w:basedOn w:val="DefaultParagraphFont"/>
    <w:rPr>
      <w:rFonts w:ascii="Times New Roman" w:hAnsi="Times New Roman"/>
      <w:sz w:val="16"/>
    </w:rPr>
  </w:style>
  <w:style w:type="paragraph" w:customStyle="1" w:styleId="Hengendeinnrykk">
    <w:name w:val="Hengende innrykk"/>
    <w:basedOn w:val="Normal"/>
    <w:next w:val="Normal"/>
    <w:pPr>
      <w:ind w:left="709" w:hanging="709"/>
    </w:pPr>
  </w:style>
  <w:style w:type="paragraph" w:customStyle="1" w:styleId="Hode">
    <w:name w:val="Hode"/>
    <w:rPr>
      <w:noProof/>
      <w:sz w:val="22"/>
      <w:lang w:eastAsia="zh-CN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BalloonText">
    <w:name w:val="Balloon Text"/>
    <w:basedOn w:val="Normal"/>
    <w:semiHidden/>
    <w:rsid w:val="00473D58"/>
    <w:rPr>
      <w:rFonts w:ascii="Tahoma" w:hAnsi="Tahoma" w:cs="Tahoma"/>
      <w:sz w:val="16"/>
      <w:szCs w:val="16"/>
    </w:rPr>
  </w:style>
  <w:style w:type="character" w:customStyle="1" w:styleId="ThorIFossen">
    <w:name w:val="Thor I. Fossen"/>
    <w:basedOn w:val="DefaultParagraphFont"/>
    <w:semiHidden/>
    <w:rsid w:val="00DB1848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B9576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736EC"/>
    <w:rPr>
      <w:rFonts w:ascii="Consolas" w:eastAsia="Calibr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736E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3A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ocuments\MyDocuments\Research\Diverse\NTNU\itk-maler\word97\e_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e_brev.dot</Template>
  <TotalTime>192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 brevmal</vt:lpstr>
    </vt:vector>
  </TitlesOfParts>
  <Company>NTNU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 brevmal</dc:title>
  <dc:subject/>
  <dc:creator>Roger Skjetne</dc:creator>
  <cp:keywords/>
  <cp:lastModifiedBy>Kjetil Hope Sørbø</cp:lastModifiedBy>
  <cp:revision>6</cp:revision>
  <cp:lastPrinted>2016-06-03T07:26:00Z</cp:lastPrinted>
  <dcterms:created xsi:type="dcterms:W3CDTF">2016-06-11T14:18:00Z</dcterms:created>
  <dcterms:modified xsi:type="dcterms:W3CDTF">2016-06-15T09:02:00Z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-1007853335</vt:i4>
  </property>
  <property fmtid="{D5CDD505-2E9C-101B-9397-08002B2CF9AE}" pid="3" name="_EmailSubject">
    <vt:lpwstr>thesis description</vt:lpwstr>
  </property>
  <property fmtid="{D5CDD505-2E9C-101B-9397-08002B2CF9AE}" pid="4" name="_AuthorEmail">
    <vt:lpwstr>skjetne@ieee.org</vt:lpwstr>
  </property>
  <property fmtid="{D5CDD505-2E9C-101B-9397-08002B2CF9AE}" pid="5" name="_AuthorEmailDisplayName">
    <vt:lpwstr>Roger Skjetne</vt:lpwstr>
  </property>
  <property fmtid="{D5CDD505-2E9C-101B-9397-08002B2CF9AE}" pid="6" name="_ReviewingToolsShownOnce">
    <vt:lpwstr/>
  </property>
</Properties>
</file>